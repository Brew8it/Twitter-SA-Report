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bookmarkStart w:id="0" w:name="_GoBack"/>
      <w:bookmarkStart w:id="1" w:name="_GoBack"/>
      <w:bookmarkEnd w:id="1"/>
      <w:r>
        <w:rPr>
          <w:rFonts w:ascii="Georgia" w:hAnsi="Georgia"/>
        </w:rPr>
        <w:drawing>
          <wp:anchor behindDoc="0" distT="540385" distB="0" distL="540385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86360</wp:posOffset>
            </wp:positionV>
            <wp:extent cx="1295400" cy="1295400"/>
            <wp:effectExtent l="0" t="0" r="0" b="0"/>
            <wp:wrapTight wrapText="bothSides">
              <wp:wrapPolygon edited="0">
                <wp:start x="-33" y="0"/>
                <wp:lineTo x="-33" y="21162"/>
                <wp:lineTo x="21194" y="21162"/>
                <wp:lineTo x="21194" y="0"/>
                <wp:lineTo x="-33" y="0"/>
              </wp:wrapPolygon>
            </wp:wrapTight>
            <wp:docPr id="1" name="Bildobjekt 2" descr="cid:29DB09F5-342A-4161-89F5-F295A1F578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2" descr="cid:29DB09F5-342A-4161-89F5-F295A1F5785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tbl>
      <w:tblPr>
        <w:tblStyle w:val="Tabellrutnt"/>
        <w:tblpPr w:bottomFromText="0" w:horzAnchor="margin" w:leftFromText="141" w:rightFromText="141" w:tblpX="0" w:tblpY="1342" w:topFromText="0" w:vertAnchor="text"/>
        <w:tblW w:w="101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73"/>
      </w:tblGrid>
      <w:tr>
        <w:trPr>
          <w:trHeight w:val="2982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exact" w:line="720" w:before="0" w:after="0"/>
              <w:ind w:right="-74" w:hanging="0"/>
              <w:rPr/>
            </w:pPr>
            <w:r>
              <w:fldChar w:fldCharType="begin">
                <w:ffData>
                  <w:name w:val="__Fieldmark__22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" w:name="__Fieldmark__16_1158065475"/>
            <w:bookmarkStart w:id="3" w:name="Text1"/>
            <w:bookmarkStart w:id="4" w:name="__Fieldmark__22_1933763327"/>
            <w:bookmarkStart w:id="5" w:name="__Fieldmark__22_1933763327"/>
            <w:bookmarkEnd w:id="2"/>
            <w:bookmarkEnd w:id="3"/>
            <w:bookmarkEnd w:id="5"/>
            <w:r>
              <w:rPr>
                <w:rFonts w:ascii="Georgia" w:hAnsi="Georgia"/>
                <w:sz w:val="60"/>
                <w:szCs w:val="60"/>
              </w:rPr>
            </w:r>
            <w:bookmarkStart w:id="6" w:name="Text111"/>
            <w:r>
              <w:rPr>
                <w:rFonts w:ascii="Georgia" w:hAnsi="Georgia"/>
                <w:sz w:val="60"/>
                <w:szCs w:val="60"/>
              </w:rPr>
              <w:t>Twittersentimentanalys</w:t>
            </w:r>
            <w:bookmarkStart w:id="7" w:name="__Fieldmark__16_11580654751"/>
            <w:bookmarkStart w:id="8" w:name="Text11"/>
            <w:bookmarkStart w:id="9" w:name="__Fieldmark__22_1933763327"/>
            <w:bookmarkEnd w:id="6"/>
            <w:bookmarkEnd w:id="7"/>
            <w:bookmarkEnd w:id="8"/>
            <w:bookmarkEnd w:id="9"/>
            <w:r>
              <w:rPr>
                <w:rFonts w:ascii="Georgia" w:hAnsi="Georgia"/>
                <w:sz w:val="60"/>
                <w:szCs w:val="60"/>
              </w:rPr>
            </w:r>
            <w:r>
              <w:fldChar w:fldCharType="end"/>
            </w:r>
          </w:p>
        </w:tc>
      </w:tr>
      <w:tr>
        <w:trPr>
          <w:trHeight w:val="858" w:hRule="exact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39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" w:name="Text2"/>
            <w:bookmarkStart w:id="11" w:name="__Fieldmark__27_1158065475"/>
            <w:bookmarkStart w:id="12" w:name="__Fieldmark__39_1933763327"/>
            <w:bookmarkStart w:id="13" w:name="__Fieldmark__39_1933763327"/>
            <w:bookmarkEnd w:id="10"/>
            <w:bookmarkEnd w:id="11"/>
            <w:bookmarkEnd w:id="13"/>
            <w:r>
              <w:rPr>
                <w:rFonts w:ascii="Georgia" w:hAnsi="Georgia"/>
                <w:sz w:val="28"/>
              </w:rPr>
            </w:r>
            <w:bookmarkStart w:id="14" w:name="docs-internal-guid-a6ffde91-3ff4-21be-6e6b-f0c5bc3a0204"/>
            <w:bookmarkEnd w:id="14"/>
            <w:r>
              <w:rPr>
                <w:rFonts w:ascii="Georgia" w:hAnsi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Jämförelse av klassificeringsmodeller tränade på olika datamängder.</w:t>
            </w:r>
            <w:r>
              <w:rPr>
                <w:rFonts w:ascii="Georgia" w:hAnsi="Georgia"/>
                <w:sz w:val="28"/>
              </w:rPr>
              <w:t xml:space="preserve"> </w:t>
            </w:r>
            <w:bookmarkStart w:id="15" w:name="Text21"/>
            <w:bookmarkStart w:id="16" w:name="__Fieldmark__27_11580654751"/>
            <w:bookmarkStart w:id="17" w:name="__Fieldmark__39_1933763327"/>
            <w:bookmarkEnd w:id="15"/>
            <w:bookmarkEnd w:id="16"/>
            <w:bookmarkEnd w:id="17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1247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58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" w:name="__Fieldmark__18_817269387"/>
            <w:bookmarkStart w:id="19" w:name="__Fieldmark__40_1158065475"/>
            <w:bookmarkStart w:id="20" w:name="__Fieldmark__58_1933763327"/>
            <w:bookmarkStart w:id="21" w:name="__Fieldmark__58_1933763327"/>
            <w:bookmarkEnd w:id="18"/>
            <w:bookmarkEnd w:id="19"/>
            <w:bookmarkEnd w:id="21"/>
            <w:r>
              <w:rPr>
                <w:rFonts w:ascii="Georgia" w:hAnsi="Georgia"/>
                <w:sz w:val="28"/>
              </w:rPr>
            </w:r>
            <w:bookmarkStart w:id="22" w:name="Text1111"/>
            <w:r>
              <w:rPr>
                <w:rFonts w:ascii="Georgia" w:hAnsi="Georgia"/>
                <w:sz w:val="28"/>
              </w:rPr>
              <w:t>Twitter Sentiment Analysis</w:t>
            </w:r>
            <w:bookmarkStart w:id="23" w:name="__Fieldmark__18_8172693871"/>
            <w:bookmarkStart w:id="24" w:name="__Fieldmark__40_11580654751"/>
            <w:bookmarkStart w:id="25" w:name="__Fieldmark__58_1933763327"/>
            <w:bookmarkEnd w:id="22"/>
            <w:bookmarkEnd w:id="23"/>
            <w:bookmarkEnd w:id="24"/>
            <w:bookmarkEnd w:id="25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Normal"/>
              <w:spacing w:lineRule="exact" w:line="360" w:before="0" w:after="0"/>
              <w:rPr/>
            </w:pPr>
            <w:r>
              <w:fldChar w:fldCharType="begin">
                <w:ffData>
                  <w:name w:val="__Fieldmark__77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" w:name="Text12"/>
            <w:bookmarkStart w:id="27" w:name="__Fieldmark__53_1158065475"/>
            <w:bookmarkStart w:id="28" w:name="__Fieldmark__77_1933763327"/>
            <w:bookmarkStart w:id="29" w:name="__Fieldmark__77_1933763327"/>
            <w:bookmarkEnd w:id="26"/>
            <w:bookmarkEnd w:id="27"/>
            <w:bookmarkEnd w:id="29"/>
            <w:r>
              <w:rPr>
                <w:rFonts w:ascii="Georgia" w:hAnsi="Georgia"/>
                <w:sz w:val="28"/>
              </w:rPr>
            </w:r>
            <w:bookmarkStart w:id="30" w:name="Text1211"/>
            <w:bookmarkStart w:id="31" w:name="__Fieldmark__53_11580654751"/>
            <w:bookmarkStart w:id="32" w:name="Text121"/>
            <w:bookmarkEnd w:id="31"/>
            <w:bookmarkEnd w:id="32"/>
            <w:r>
              <w:rPr>
                <w:rFonts w:ascii="Georgia" w:hAnsi="Georgia"/>
                <w:sz w:val="28"/>
              </w:rPr>
              <w:t>C</w:t>
            </w:r>
            <w:bookmarkEnd w:id="30"/>
            <w:r>
              <w:rPr>
                <w:rFonts w:ascii="Georgia" w:hAnsi="Georgia"/>
                <w:sz w:val="28"/>
              </w:rPr>
              <w:t>omparison of classification models trained on different data sets.</w:t>
            </w:r>
            <w:bookmarkStart w:id="33" w:name="__Fieldmark__77_1933763327"/>
            <w:bookmarkEnd w:id="33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</w:tc>
      </w:tr>
      <w:tr>
        <w:trPr>
          <w:trHeight w:val="4838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exact" w:line="36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Default"/>
              <w:spacing w:lineRule="exact" w:line="360" w:before="0" w:after="0"/>
              <w:rPr/>
            </w:pPr>
            <w:r>
              <w:fldChar w:fldCharType="begin">
                <w:ffData>
                  <w:name w:val="__Fieldmark__100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" w:name="__Fieldmark__69_1158065475"/>
            <w:bookmarkStart w:id="35" w:name="Text10"/>
            <w:bookmarkStart w:id="36" w:name="__Fieldmark__100_1933763327"/>
            <w:bookmarkStart w:id="37" w:name="__Fieldmark__100_1933763327"/>
            <w:bookmarkEnd w:id="34"/>
            <w:bookmarkEnd w:id="35"/>
            <w:bookmarkEnd w:id="37"/>
            <w:r>
              <w:rPr>
                <w:rFonts w:ascii="Georgia" w:hAnsi="Georgia"/>
                <w:sz w:val="28"/>
              </w:rPr>
              <w:t>Bandgren, Johannes</w:t>
            </w:r>
          </w:p>
          <w:p>
            <w:pPr>
              <w:pStyle w:val="Default"/>
              <w:spacing w:lineRule="exact" w:line="360" w:before="0" w:after="0"/>
              <w:rPr/>
            </w:pPr>
            <w:bookmarkStart w:id="38" w:name="Text1011"/>
            <w:r>
              <w:rPr>
                <w:rFonts w:ascii="Georgia" w:hAnsi="Georgia"/>
                <w:sz w:val="28"/>
              </w:rPr>
              <w:t>Selberg, Johan</w:t>
            </w:r>
            <w:bookmarkStart w:id="39" w:name="Text101"/>
            <w:bookmarkStart w:id="40" w:name="__Fieldmark__69_11580654751"/>
            <w:bookmarkStart w:id="41" w:name="__Fieldmark__100_1933763327"/>
            <w:bookmarkEnd w:id="38"/>
            <w:bookmarkEnd w:id="39"/>
            <w:bookmarkEnd w:id="40"/>
            <w:bookmarkEnd w:id="41"/>
            <w:r>
              <w:rPr>
                <w:rFonts w:ascii="Georgia" w:hAnsi="Georgia"/>
                <w:sz w:val="28"/>
              </w:rPr>
            </w:r>
            <w:r>
              <w:fldChar w:fldCharType="end"/>
            </w:r>
          </w:p>
          <w:p>
            <w:pPr>
              <w:pStyle w:val="Default"/>
              <w:spacing w:lineRule="exact" w:line="360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nil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18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" w:name="__Fieldmark__81_1158065475"/>
            <w:bookmarkStart w:id="43" w:name="__Fieldmark__118_1933763327"/>
            <w:bookmarkStart w:id="44" w:name="Text4"/>
            <w:bookmarkStart w:id="45" w:name="__Fieldmark__118_1933763327"/>
            <w:bookmarkEnd w:id="42"/>
            <w:bookmarkEnd w:id="44"/>
            <w:bookmarkEnd w:id="4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46" w:name="Text411"/>
            <w:r>
              <w:rPr>
                <w:rFonts w:cs="Arial" w:ascii="Arial" w:hAnsi="Arial"/>
                <w:color w:val="000000"/>
                <w:sz w:val="20"/>
                <w:szCs w:val="20"/>
              </w:rPr>
              <w:t>Fakulteten för hälsa, natur- och teknikvetenskap</w:t>
            </w:r>
            <w:bookmarkStart w:id="47" w:name="__Fieldmark__81_11580654751"/>
            <w:bookmarkStart w:id="48" w:name="Text41"/>
            <w:bookmarkStart w:id="49" w:name="__Fieldmark__118_1933763327"/>
            <w:bookmarkEnd w:id="46"/>
            <w:bookmarkEnd w:id="47"/>
            <w:bookmarkEnd w:id="48"/>
            <w:bookmarkEnd w:id="49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37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" w:name="Text5"/>
            <w:bookmarkStart w:id="51" w:name="__Fieldmark__137_1933763327"/>
            <w:bookmarkStart w:id="52" w:name="__Fieldmark__94_1158065475"/>
            <w:bookmarkStart w:id="53" w:name="__Fieldmark__137_1933763327"/>
            <w:bookmarkEnd w:id="50"/>
            <w:bookmarkEnd w:id="52"/>
            <w:bookmarkEnd w:id="5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54" w:name="Text511"/>
            <w:r>
              <w:rPr>
                <w:rFonts w:cs="Arial" w:ascii="Arial" w:hAnsi="Arial"/>
                <w:color w:val="000000"/>
                <w:sz w:val="20"/>
                <w:szCs w:val="20"/>
              </w:rPr>
              <w:t>Datavetenskap</w:t>
            </w:r>
            <w:bookmarkStart w:id="55" w:name="Text51"/>
            <w:bookmarkStart w:id="56" w:name="__Fieldmark__94_11580654751"/>
            <w:bookmarkStart w:id="57" w:name="__Fieldmark__137_1933763327"/>
            <w:bookmarkEnd w:id="54"/>
            <w:bookmarkEnd w:id="55"/>
            <w:bookmarkEnd w:id="56"/>
            <w:bookmarkEnd w:id="5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56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8" w:name="Text6"/>
            <w:bookmarkStart w:id="59" w:name="__Fieldmark__107_1158065475"/>
            <w:bookmarkStart w:id="60" w:name="__Fieldmark__156_1933763327"/>
            <w:bookmarkStart w:id="61" w:name="__Fieldmark__156_1933763327"/>
            <w:bookmarkEnd w:id="58"/>
            <w:bookmarkEnd w:id="59"/>
            <w:bookmarkEnd w:id="6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62" w:name="Text611"/>
            <w:r>
              <w:rPr>
                <w:rFonts w:cs="Arial" w:ascii="Arial" w:hAnsi="Arial"/>
                <w:color w:val="000000"/>
                <w:sz w:val="20"/>
                <w:szCs w:val="20"/>
              </w:rPr>
              <w:t>C-uppsats 15 hp</w:t>
            </w:r>
            <w:bookmarkStart w:id="63" w:name="__Fieldmark__107_11580654751"/>
            <w:bookmarkStart w:id="64" w:name="Text61"/>
            <w:bookmarkStart w:id="65" w:name="__Fieldmark__156_1933763327"/>
            <w:bookmarkEnd w:id="62"/>
            <w:bookmarkEnd w:id="63"/>
            <w:bookmarkEnd w:id="64"/>
            <w:bookmarkEnd w:id="65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75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6" w:name="__Fieldmark__121_1158065475"/>
            <w:bookmarkStart w:id="67" w:name="__Fieldmark__175_1933763327"/>
            <w:bookmarkStart w:id="68" w:name="Text7"/>
            <w:bookmarkStart w:id="69" w:name="__Fieldmark__175_1933763327"/>
            <w:bookmarkEnd w:id="66"/>
            <w:bookmarkEnd w:id="68"/>
            <w:bookmarkEnd w:id="69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70" w:name="Text711"/>
            <w:r>
              <w:rPr>
                <w:rFonts w:cs="Arial" w:ascii="Arial" w:hAnsi="Arial"/>
                <w:color w:val="000000"/>
                <w:sz w:val="20"/>
                <w:szCs w:val="20"/>
              </w:rPr>
              <w:t>Handledare: Kerstin Andersson</w:t>
            </w:r>
            <w:bookmarkStart w:id="71" w:name="Text71"/>
            <w:bookmarkStart w:id="72" w:name="__Fieldmark__121_11580654751"/>
            <w:bookmarkStart w:id="73" w:name="__Fieldmark__175_1933763327"/>
            <w:bookmarkEnd w:id="70"/>
            <w:bookmarkEnd w:id="71"/>
            <w:bookmarkEnd w:id="72"/>
            <w:bookmarkEnd w:id="73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94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4" w:name="__Fieldmark__134_1158065475"/>
            <w:bookmarkStart w:id="75" w:name="Text8"/>
            <w:bookmarkStart w:id="76" w:name="__Fieldmark__194_1933763327"/>
            <w:bookmarkStart w:id="77" w:name="__Fieldmark__194_1933763327"/>
            <w:bookmarkEnd w:id="74"/>
            <w:bookmarkEnd w:id="75"/>
            <w:bookmarkEnd w:id="77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78" w:name="Text811"/>
            <w:r>
              <w:rPr>
                <w:rFonts w:cs="Arial" w:ascii="Arial" w:hAnsi="Arial"/>
                <w:color w:val="000000"/>
                <w:sz w:val="20"/>
                <w:szCs w:val="20"/>
              </w:rPr>
              <w:t>Examinator: Karl-Johan Grinnemo</w:t>
            </w:r>
            <w:bookmarkStart w:id="79" w:name="__Fieldmark__134_11580654751"/>
            <w:bookmarkStart w:id="80" w:name="Text81"/>
            <w:bookmarkStart w:id="81" w:name="__Fieldmark__194_1933763327"/>
            <w:bookmarkEnd w:id="78"/>
            <w:bookmarkEnd w:id="79"/>
            <w:bookmarkEnd w:id="80"/>
            <w:bookmarkEnd w:id="81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11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211_1933763327"/>
            <w:bookmarkStart w:id="83" w:name="__Fieldmark__65_817269387"/>
            <w:bookmarkStart w:id="84" w:name="__Fieldmark__145_1158065475"/>
            <w:bookmarkStart w:id="85" w:name="__Fieldmark__211_1933763327"/>
            <w:bookmarkEnd w:id="83"/>
            <w:bookmarkEnd w:id="84"/>
            <w:bookmarkEnd w:id="85"/>
            <w:r>
              <w:rPr>
                <w:rFonts w:cs="Arial" w:ascii="Arial" w:hAnsi="Arial"/>
                <w:color w:val="000000"/>
                <w:sz w:val="20"/>
                <w:szCs w:val="20"/>
              </w:rPr>
              <w:t>Oppositionsdatum: 20180605</w:t>
            </w:r>
            <w:bookmarkStart w:id="86" w:name="__Fieldmark__145_11580654751"/>
            <w:bookmarkStart w:id="87" w:name="__Fieldmark__65_8172693871"/>
            <w:bookmarkStart w:id="88" w:name="__Fieldmark__211_1933763327"/>
            <w:bookmarkEnd w:id="86"/>
            <w:bookmarkEnd w:id="87"/>
            <w:bookmarkEnd w:id="88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  <w:tr>
        <w:trPr>
          <w:trHeight w:val="340" w:hRule="exact"/>
        </w:trPr>
        <w:tc>
          <w:tcPr>
            <w:tcW w:w="10173" w:type="dxa"/>
            <w:tcBorders>
              <w:top w:val="single" w:sz="2" w:space="0" w:color="00000A"/>
              <w:left w:val="nil"/>
              <w:bottom w:val="single" w:sz="2" w:space="0" w:color="00000A"/>
              <w:right w:val="nil"/>
              <w:insideH w:val="single" w:sz="2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30_19337633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9" w:name="__Fieldmark__158_1158065475"/>
            <w:bookmarkStart w:id="90" w:name="Text9"/>
            <w:bookmarkStart w:id="91" w:name="__Fieldmark__230_1933763327"/>
            <w:bookmarkStart w:id="92" w:name="__Fieldmark__230_1933763327"/>
            <w:bookmarkEnd w:id="89"/>
            <w:bookmarkEnd w:id="90"/>
            <w:bookmarkEnd w:id="92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bookmarkStart w:id="93" w:name="Text911"/>
            <w:r>
              <w:rPr>
                <w:rFonts w:cs="Arial" w:ascii="Arial" w:hAnsi="Arial"/>
                <w:color w:val="000000"/>
                <w:sz w:val="20"/>
                <w:szCs w:val="20"/>
              </w:rPr>
              <w:t>Löpnummer</w:t>
            </w:r>
            <w:bookmarkStart w:id="94" w:name="__Fieldmark__158_11580654751"/>
            <w:bookmarkStart w:id="95" w:name="Text91"/>
            <w:bookmarkStart w:id="96" w:name="__Fieldmark__230_1933763327"/>
            <w:bookmarkEnd w:id="93"/>
            <w:bookmarkEnd w:id="94"/>
            <w:bookmarkEnd w:id="95"/>
            <w:bookmarkEnd w:id="96"/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964" w:right="851" w:header="0" w:top="709" w:footer="0" w:bottom="6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 BE">
    <w:charset w:val="01"/>
    <w:family w:val="roman"/>
    <w:pitch w:val="variable"/>
  </w:font>
  <w:font w:name="Helvetica Neue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430666"/>
    <w:rPr>
      <w:rFonts w:ascii="Tahoma" w:hAnsi="Tahoma" w:cs="Tahoma"/>
      <w:sz w:val="16"/>
      <w:szCs w:val="16"/>
    </w:rPr>
  </w:style>
  <w:style w:type="character" w:styleId="A2" w:customStyle="1">
    <w:name w:val="A2"/>
    <w:uiPriority w:val="99"/>
    <w:qFormat/>
    <w:rsid w:val="00dd103c"/>
    <w:rPr>
      <w:rFonts w:cs="Helvetica Neue"/>
      <w:color w:val="000000"/>
      <w:sz w:val="20"/>
      <w:szCs w:val="20"/>
    </w:rPr>
  </w:style>
  <w:style w:type="character" w:styleId="SidhuvudChar" w:customStyle="1">
    <w:name w:val="Sidhuvud Char"/>
    <w:basedOn w:val="DefaultParagraphFont"/>
    <w:link w:val="Sidhuvud"/>
    <w:uiPriority w:val="99"/>
    <w:qFormat/>
    <w:rsid w:val="00dd103c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dd103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4306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dd103c"/>
    <w:pPr>
      <w:widowControl/>
      <w:bidi w:val="0"/>
      <w:spacing w:lineRule="auto" w:line="240" w:before="0" w:after="0"/>
      <w:jc w:val="left"/>
    </w:pPr>
    <w:rPr>
      <w:rFonts w:ascii="Garamond BE" w:hAnsi="Garamond BE" w:eastAsia="Calibri" w:cs="Garamond BE"/>
      <w:color w:val="000000"/>
      <w:sz w:val="24"/>
      <w:szCs w:val="24"/>
      <w:lang w:val="sv-SE" w:eastAsia="en-US" w:bidi="ar-SA"/>
    </w:rPr>
  </w:style>
  <w:style w:type="paragraph" w:styleId="Pa1" w:customStyle="1">
    <w:name w:val="Pa1"/>
    <w:basedOn w:val="Default"/>
    <w:next w:val="Default"/>
    <w:uiPriority w:val="99"/>
    <w:qFormat/>
    <w:rsid w:val="00dd103c"/>
    <w:pPr>
      <w:spacing w:lineRule="atLeast" w:line="281"/>
    </w:pPr>
    <w:rPr>
      <w:rFonts w:cs="" w:cstheme="minorBidi"/>
      <w:color w:val="00000A"/>
    </w:rPr>
  </w:style>
  <w:style w:type="paragraph" w:styleId="Pa2" w:customStyle="1">
    <w:name w:val="Pa2"/>
    <w:basedOn w:val="Default"/>
    <w:next w:val="Default"/>
    <w:uiPriority w:val="99"/>
    <w:qFormat/>
    <w:rsid w:val="00dd103c"/>
    <w:pPr>
      <w:spacing w:lineRule="atLeast" w:line="241"/>
    </w:pPr>
    <w:rPr>
      <w:rFonts w:ascii="Helvetica Neue" w:hAnsi="Helvetica Neue" w:cs="" w:cstheme="minorBidi"/>
      <w:color w:val="00000A"/>
    </w:rPr>
  </w:style>
  <w:style w:type="paragraph" w:styleId="Header">
    <w:name w:val="Header"/>
    <w:basedOn w:val="Normal"/>
    <w:link w:val="Sidhuvud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dd10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43066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Uppsatsmall - svensk</Template>
  <TotalTime>33</TotalTime>
  <Application>LibreOffice/5.1.6.2$Linux_X86_64 LibreOffice_project/10m0$Build-2</Application>
  <Pages>2</Pages>
  <Words>67</Words>
  <Characters>379</Characters>
  <CharactersWithSpaces>410</CharactersWithSpaces>
  <Paragraphs>13</Paragraphs>
  <Company>Karlstad Universitet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2012-06-05T11:01:00Z</dcterms:created>
  <dc:creator>kinajoha</dc:creator>
  <dc:description/>
  <dc:language>en-US</dc:language>
  <cp:lastModifiedBy/>
  <cp:lastPrinted>2012-03-13T08:35:00Z</cp:lastPrinted>
  <dcterms:modified xsi:type="dcterms:W3CDTF">2018-05-08T15:33:54Z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Karlstad Universitet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